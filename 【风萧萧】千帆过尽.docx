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“喂喂听说了吗？学校里最近好像闹鬼了啊……”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“诶——骗人的吧？！”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“别……别说了总觉得好可怕啊……”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尖锐的女声炸响在耳膜上，顾风不情愿地睁开朦胧的睡眼，望向声源。或许是她无声表达的怨念太过强大，方才还在嬉笑的女生圈子瞬间作鸟兽状——当然更可能是因为施施然踏入教室中的班主任。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喉咙里挤出一声叹息，顾风小幅度地伸了个懒腰，按揉着酸疼的肌肉。尽管她认为自己的动作已经够轻，但从关节爆发出的清脆响声还是吸引了她老班的注意力，凌厉眼刀朝她一甩，顾风也只能举起双手以示清白，再不敢这么明显的随意开小差，做出专心听讲的样子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“顾大爷，别怂啊，咱哪能就这样屈服于恶势力？”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江流找好了不会被发现的角度，不要命地低声嘲笑道。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顾大爷根本懒得搭理她身后这落井下石的发小，两眼一翻就用手支撑在下巴下，不知魂游天外去哪里了。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“……放学后……安全……别在学校逗留……”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班的话断断续续地飘进顾风的耳朵里，她略微睁大了眼，仔细听了会又发起了呆，不自觉地用手去摸脖子上挂着的项链。项链冰凉，即使是夏天也没能染上丝毫她皮肤上的温度，触手时让顾风打了一个激灵，瞬间从混乱的思绪中回过神来，一抬眼，就觑见门口有人影一闪而过，顿时脸色一黑就想站起来，但理智还是拦住了她的冲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没动是没动，她还是抽了根笔在手上转了起来。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“啪嗒。”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“啪嗒。”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“——啪嗒。”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江流缩了缩脖子，他深切地感受到了一股寒意，并且他好像知道这寒意来自哪里了——坐在他身前的顾风只看背影都传达出了烦躁感，更不要提她手上转着的一分钟能掉六次的笔了。现在江流是真后悔刚才自己不知死活的挑衅了，这要是顾风迁怒起来，他非得脱层皮不可！只能盼着顾大爷赶紧恢复心情，不然他一会一定炮灰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这二货顾不得是课堂上了，一本正经地在胸前给自己画了个十字，也不管在不在上帝的辖区里就胡乱祷告起来。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FC23408"/>
    <w:rsid w:val="00BD4F42"/>
    <w:rsid w:val="025078D7"/>
    <w:rsid w:val="028832B4"/>
    <w:rsid w:val="02F24EE2"/>
    <w:rsid w:val="04C602E0"/>
    <w:rsid w:val="06572FF5"/>
    <w:rsid w:val="07534192"/>
    <w:rsid w:val="0837350B"/>
    <w:rsid w:val="08487F22"/>
    <w:rsid w:val="089A1F2A"/>
    <w:rsid w:val="09210F0A"/>
    <w:rsid w:val="0B3E7F80"/>
    <w:rsid w:val="0B46538C"/>
    <w:rsid w:val="0BE53C10"/>
    <w:rsid w:val="0C86159B"/>
    <w:rsid w:val="0CEF15E1"/>
    <w:rsid w:val="0CF31BCF"/>
    <w:rsid w:val="0CFE46DD"/>
    <w:rsid w:val="0D1036FE"/>
    <w:rsid w:val="0E324ADA"/>
    <w:rsid w:val="0E4449F4"/>
    <w:rsid w:val="0F200EDF"/>
    <w:rsid w:val="0FC23408"/>
    <w:rsid w:val="0FE963AA"/>
    <w:rsid w:val="10F51D5F"/>
    <w:rsid w:val="11067A7B"/>
    <w:rsid w:val="117016A9"/>
    <w:rsid w:val="123B7E78"/>
    <w:rsid w:val="13236AF1"/>
    <w:rsid w:val="136E6F70"/>
    <w:rsid w:val="13B65E3E"/>
    <w:rsid w:val="13E3112D"/>
    <w:rsid w:val="144E65DE"/>
    <w:rsid w:val="14D80741"/>
    <w:rsid w:val="15173AA9"/>
    <w:rsid w:val="15353059"/>
    <w:rsid w:val="15CE57D6"/>
    <w:rsid w:val="16984E9E"/>
    <w:rsid w:val="170532D4"/>
    <w:rsid w:val="174C3A48"/>
    <w:rsid w:val="17FA7064"/>
    <w:rsid w:val="180B0603"/>
    <w:rsid w:val="185041F0"/>
    <w:rsid w:val="198432E8"/>
    <w:rsid w:val="19C10BCE"/>
    <w:rsid w:val="19DC71FA"/>
    <w:rsid w:val="1ADE00A1"/>
    <w:rsid w:val="1B0659E2"/>
    <w:rsid w:val="1B46204F"/>
    <w:rsid w:val="1CDA4664"/>
    <w:rsid w:val="1D353A79"/>
    <w:rsid w:val="1E140EE8"/>
    <w:rsid w:val="1E1F1478"/>
    <w:rsid w:val="1EAA2620"/>
    <w:rsid w:val="1FCD7EB9"/>
    <w:rsid w:val="20462102"/>
    <w:rsid w:val="213E4898"/>
    <w:rsid w:val="22104BF0"/>
    <w:rsid w:val="22636BF9"/>
    <w:rsid w:val="22D749B9"/>
    <w:rsid w:val="25BC3478"/>
    <w:rsid w:val="27BA76BA"/>
    <w:rsid w:val="27D824EE"/>
    <w:rsid w:val="27F07B94"/>
    <w:rsid w:val="280023AD"/>
    <w:rsid w:val="283163FF"/>
    <w:rsid w:val="285E01C8"/>
    <w:rsid w:val="29151EF5"/>
    <w:rsid w:val="29B35277"/>
    <w:rsid w:val="29EB0C54"/>
    <w:rsid w:val="29FB0EEE"/>
    <w:rsid w:val="2A552F76"/>
    <w:rsid w:val="2A976B6E"/>
    <w:rsid w:val="2AE72541"/>
    <w:rsid w:val="2BFE73BA"/>
    <w:rsid w:val="2C357514"/>
    <w:rsid w:val="2D3D5B48"/>
    <w:rsid w:val="2DEE0DE4"/>
    <w:rsid w:val="2DFF7E04"/>
    <w:rsid w:val="2E67652F"/>
    <w:rsid w:val="2F945C9C"/>
    <w:rsid w:val="2FD23936"/>
    <w:rsid w:val="30594760"/>
    <w:rsid w:val="315423FA"/>
    <w:rsid w:val="31A15D7C"/>
    <w:rsid w:val="327515D8"/>
    <w:rsid w:val="32A233A1"/>
    <w:rsid w:val="32CA6AE3"/>
    <w:rsid w:val="33897E1B"/>
    <w:rsid w:val="34103577"/>
    <w:rsid w:val="34635580"/>
    <w:rsid w:val="347A51A5"/>
    <w:rsid w:val="361B0154"/>
    <w:rsid w:val="373F4A34"/>
    <w:rsid w:val="38234CA6"/>
    <w:rsid w:val="386F5126"/>
    <w:rsid w:val="38941AE2"/>
    <w:rsid w:val="39093C9F"/>
    <w:rsid w:val="39282356"/>
    <w:rsid w:val="39477387"/>
    <w:rsid w:val="39940E8C"/>
    <w:rsid w:val="3A836D8F"/>
    <w:rsid w:val="3B3720B6"/>
    <w:rsid w:val="3BD10C2F"/>
    <w:rsid w:val="3CA36D89"/>
    <w:rsid w:val="3E802A97"/>
    <w:rsid w:val="3F3F5454"/>
    <w:rsid w:val="3F923BD9"/>
    <w:rsid w:val="40536215"/>
    <w:rsid w:val="419655A8"/>
    <w:rsid w:val="41E06CA1"/>
    <w:rsid w:val="42500259"/>
    <w:rsid w:val="425E2DF2"/>
    <w:rsid w:val="429E5DDA"/>
    <w:rsid w:val="42B424FC"/>
    <w:rsid w:val="42F02361"/>
    <w:rsid w:val="436B4229"/>
    <w:rsid w:val="437B44C4"/>
    <w:rsid w:val="441A52C7"/>
    <w:rsid w:val="44667944"/>
    <w:rsid w:val="448A687F"/>
    <w:rsid w:val="44F24FAA"/>
    <w:rsid w:val="456055DE"/>
    <w:rsid w:val="45924EB3"/>
    <w:rsid w:val="465A1079"/>
    <w:rsid w:val="468012B9"/>
    <w:rsid w:val="46860C43"/>
    <w:rsid w:val="46D92C4C"/>
    <w:rsid w:val="471F7B3D"/>
    <w:rsid w:val="480F2CC9"/>
    <w:rsid w:val="48D74C90"/>
    <w:rsid w:val="4924150C"/>
    <w:rsid w:val="493E20B6"/>
    <w:rsid w:val="49431DC1"/>
    <w:rsid w:val="4A760EB9"/>
    <w:rsid w:val="4B706B53"/>
    <w:rsid w:val="4BEA2F99"/>
    <w:rsid w:val="4C0E7CD6"/>
    <w:rsid w:val="4C1A5CE7"/>
    <w:rsid w:val="4C5600CA"/>
    <w:rsid w:val="4C7E5A0B"/>
    <w:rsid w:val="4D9833AE"/>
    <w:rsid w:val="4DF542F3"/>
    <w:rsid w:val="4E5A1A99"/>
    <w:rsid w:val="4EEE450B"/>
    <w:rsid w:val="4FE94756"/>
    <w:rsid w:val="4FF705C0"/>
    <w:rsid w:val="50280D8F"/>
    <w:rsid w:val="508B3032"/>
    <w:rsid w:val="51937FE1"/>
    <w:rsid w:val="51AA348A"/>
    <w:rsid w:val="51FF2B94"/>
    <w:rsid w:val="53C711FB"/>
    <w:rsid w:val="55E81280"/>
    <w:rsid w:val="55EC7C86"/>
    <w:rsid w:val="560C01BB"/>
    <w:rsid w:val="56D57C04"/>
    <w:rsid w:val="56F50139"/>
    <w:rsid w:val="57075E55"/>
    <w:rsid w:val="57271C0D"/>
    <w:rsid w:val="58024DF3"/>
    <w:rsid w:val="58427DDB"/>
    <w:rsid w:val="587C6CBB"/>
    <w:rsid w:val="59A85123"/>
    <w:rsid w:val="5AC05BF0"/>
    <w:rsid w:val="5B844A35"/>
    <w:rsid w:val="5C54188A"/>
    <w:rsid w:val="5E3929A4"/>
    <w:rsid w:val="5EA80A59"/>
    <w:rsid w:val="5EC727A1"/>
    <w:rsid w:val="5F13398C"/>
    <w:rsid w:val="5F2D0CB2"/>
    <w:rsid w:val="60441AFF"/>
    <w:rsid w:val="60CE03DF"/>
    <w:rsid w:val="610408B9"/>
    <w:rsid w:val="621A0401"/>
    <w:rsid w:val="62B6027F"/>
    <w:rsid w:val="63B24C9F"/>
    <w:rsid w:val="647A6C66"/>
    <w:rsid w:val="650755D0"/>
    <w:rsid w:val="658C582A"/>
    <w:rsid w:val="66174109"/>
    <w:rsid w:val="6620029B"/>
    <w:rsid w:val="66441755"/>
    <w:rsid w:val="66A739F8"/>
    <w:rsid w:val="66E2035A"/>
    <w:rsid w:val="67CC5D59"/>
    <w:rsid w:val="67F97B21"/>
    <w:rsid w:val="67FC4329"/>
    <w:rsid w:val="68C53D72"/>
    <w:rsid w:val="69613BF1"/>
    <w:rsid w:val="69725190"/>
    <w:rsid w:val="699022E4"/>
    <w:rsid w:val="69960847"/>
    <w:rsid w:val="6A491970"/>
    <w:rsid w:val="6A4C28F4"/>
    <w:rsid w:val="6B2931DC"/>
    <w:rsid w:val="6C375918"/>
    <w:rsid w:val="6C5319C5"/>
    <w:rsid w:val="6CA362CC"/>
    <w:rsid w:val="6CDE15A9"/>
    <w:rsid w:val="6D0C6BF5"/>
    <w:rsid w:val="6D342338"/>
    <w:rsid w:val="6D740BA3"/>
    <w:rsid w:val="6DC6512A"/>
    <w:rsid w:val="6F3E7E0E"/>
    <w:rsid w:val="6F7C56F5"/>
    <w:rsid w:val="704B28CA"/>
    <w:rsid w:val="706A537D"/>
    <w:rsid w:val="70B00070"/>
    <w:rsid w:val="712F2B3D"/>
    <w:rsid w:val="71B5409B"/>
    <w:rsid w:val="720D7FAC"/>
    <w:rsid w:val="724E2F94"/>
    <w:rsid w:val="72895378"/>
    <w:rsid w:val="72A10820"/>
    <w:rsid w:val="73D44095"/>
    <w:rsid w:val="740622E5"/>
    <w:rsid w:val="740E5173"/>
    <w:rsid w:val="74D629BE"/>
    <w:rsid w:val="74F80974"/>
    <w:rsid w:val="75055A8C"/>
    <w:rsid w:val="753913DE"/>
    <w:rsid w:val="758849E0"/>
    <w:rsid w:val="75967579"/>
    <w:rsid w:val="77230004"/>
    <w:rsid w:val="775407D3"/>
    <w:rsid w:val="77ED76CD"/>
    <w:rsid w:val="7813790D"/>
    <w:rsid w:val="78C3642C"/>
    <w:rsid w:val="78FA7C0B"/>
    <w:rsid w:val="7A04600D"/>
    <w:rsid w:val="7A096743"/>
    <w:rsid w:val="7B777F9E"/>
    <w:rsid w:val="7D5A5BB5"/>
    <w:rsid w:val="7DE5359B"/>
    <w:rsid w:val="7E2B3D0F"/>
    <w:rsid w:val="7ED45422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2015-01-11T13:26:00Z</dcterms:created>
  <dc:creator>Administrator</dc:creator>
  <cp:lastModifiedBy>Administrator</cp:lastModifiedBy>
  <dcterms:modified xsi:type="dcterms:W3CDTF">2015-02-06T05:28:23Z</dcterms:modified>
  <dc:title>这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